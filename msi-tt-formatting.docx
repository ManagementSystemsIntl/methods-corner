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7B79" w14:textId="77777777" w:rsidR="002A10D2" w:rsidRPr="00B63A29" w:rsidRDefault="00857BDA" w:rsidP="00D16C83">
      <w:pPr>
        <w:pStyle w:val="Title"/>
        <w:spacing w:before="240"/>
      </w:pPr>
      <w:r w:rsidRPr="00B63A29">
        <w:t>Report Title</w:t>
      </w:r>
      <w:r w:rsidRPr="00B63A29">
        <w:br/>
        <w:t>Goes Here</w:t>
      </w:r>
    </w:p>
    <w:p w14:paraId="4DD2BC8E" w14:textId="77777777" w:rsidR="00796C17" w:rsidRPr="00796C17" w:rsidRDefault="00796C17" w:rsidP="00EC50B2"/>
    <w:p w14:paraId="28986722" w14:textId="77777777" w:rsidR="00796C17" w:rsidRPr="005D4C2E" w:rsidRDefault="00857BDA" w:rsidP="00EC50B2">
      <w:pPr>
        <w:rPr>
          <w:sz w:val="44"/>
          <w:szCs w:val="44"/>
        </w:rPr>
      </w:pPr>
      <w:r>
        <w:rPr>
          <w:sz w:val="44"/>
          <w:szCs w:val="44"/>
        </w:rPr>
        <w:t>Subtitle 1</w:t>
      </w:r>
    </w:p>
    <w:p w14:paraId="79B94B21" w14:textId="77777777" w:rsidR="00FF16D8" w:rsidRDefault="00857BDA" w:rsidP="00EC50B2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>Subtitle 2</w:t>
      </w:r>
    </w:p>
    <w:p w14:paraId="548431A4" w14:textId="77777777" w:rsidR="00857BDA" w:rsidRDefault="00857BDA" w:rsidP="00EC50B2">
      <w:pPr>
        <w:rPr>
          <w:color w:val="44546A" w:themeColor="text2"/>
          <w:sz w:val="40"/>
          <w:szCs w:val="40"/>
        </w:rPr>
      </w:pPr>
      <w:r>
        <w:rPr>
          <w:noProof/>
          <w:color w:val="44546A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4B0A7" wp14:editId="63D9D873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5943600" cy="35433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43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65A0C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0D9640A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EDF99D7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31DAE82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4BCB686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6B311E9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C312AC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CB05A6E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489F0DF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AEA7CB8" w14:textId="77777777" w:rsidR="005578DB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0BF734B" w14:textId="77777777" w:rsidR="005578DB" w:rsidRPr="00857BDA" w:rsidRDefault="005578DB" w:rsidP="00857B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57BDA">
                              <w:rPr>
                                <w:color w:val="FFFFFF" w:themeColor="background1"/>
                              </w:rPr>
                              <w:t>[Photo or photos here, delete if not used]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4B0A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9.05pt;width:468pt;height:27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" fillcolor="#e7e6e6 [3214]" stroked="f">
                <v:textbox>
                  <w:txbxContent>
                    <w:p w14:paraId="78A65A0C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0D9640A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EDF99D7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31DAE82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4BCB686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6B311E9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EC312AC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1CB05A6E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3489F0DF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AEA7CB8" w14:textId="77777777" w:rsidR="005578DB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0BF734B" w14:textId="77777777" w:rsidR="005578DB" w:rsidRPr="00857BDA" w:rsidRDefault="005578DB" w:rsidP="00857B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57BDA">
                        <w:rPr>
                          <w:color w:val="FFFFFF" w:themeColor="background1"/>
                        </w:rPr>
                        <w:t>[Photo or photos here, delete if not used]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135C5" w14:textId="77777777" w:rsidR="006D2E25" w:rsidRDefault="006D2E25" w:rsidP="00981DE1"/>
    <w:p w14:paraId="0828B491" w14:textId="77777777" w:rsidR="00440180" w:rsidRDefault="00440180" w:rsidP="00981DE1"/>
    <w:p w14:paraId="1CA3C4AB" w14:textId="77777777" w:rsidR="005D4C2E" w:rsidRDefault="005D4C2E" w:rsidP="00981DE1"/>
    <w:p w14:paraId="51BC8B1E" w14:textId="77777777" w:rsidR="00796C17" w:rsidRDefault="00FF16D8" w:rsidP="00981DE1">
      <w:r>
        <w:t xml:space="preserve">Date: </w:t>
      </w:r>
      <w:r>
        <w:br/>
        <w:t xml:space="preserve">Authors: </w:t>
      </w:r>
    </w:p>
    <w:p w14:paraId="4931E42D" w14:textId="77777777" w:rsidR="00796C17" w:rsidRDefault="00796C17" w:rsidP="00981DE1"/>
    <w:p w14:paraId="1A0B69DE" w14:textId="77777777" w:rsidR="00D16C83" w:rsidRDefault="006719BE" w:rsidP="00D16C83">
      <w:pPr>
        <w:rPr>
          <w:sz w:val="16"/>
          <w:szCs w:val="16"/>
        </w:rPr>
      </w:pPr>
      <w:r w:rsidRPr="00796C17">
        <w:rPr>
          <w:sz w:val="16"/>
          <w:szCs w:val="16"/>
        </w:rPr>
        <w:t xml:space="preserve">This paper was prepared by MSI staff to contribute to the discussion and understanding of the important development </w:t>
      </w:r>
      <w:r w:rsidR="005310EA">
        <w:rPr>
          <w:sz w:val="16"/>
          <w:szCs w:val="16"/>
        </w:rPr>
        <w:br/>
      </w:r>
      <w:r w:rsidRPr="00796C17">
        <w:rPr>
          <w:sz w:val="16"/>
          <w:szCs w:val="16"/>
        </w:rPr>
        <w:t>challenges facing policymakers and practitioners</w:t>
      </w:r>
      <w:r w:rsidR="00857BDA">
        <w:rPr>
          <w:sz w:val="16"/>
          <w:szCs w:val="16"/>
        </w:rPr>
        <w:t>.</w:t>
      </w:r>
      <w:r w:rsidR="00D16C83">
        <w:rPr>
          <w:sz w:val="16"/>
          <w:szCs w:val="16"/>
        </w:rPr>
        <w:br w:type="page"/>
      </w:r>
    </w:p>
    <w:p w14:paraId="5FD8DF71" w14:textId="709F1E50" w:rsidR="00981DE1" w:rsidRDefault="00116C1B" w:rsidP="00981DE1">
      <w:pPr>
        <w:pStyle w:val="Heading1"/>
      </w:pPr>
      <w:bookmarkStart w:id="0" w:name="_Toc534642016"/>
      <w:bookmarkStart w:id="1" w:name="_Toc773837"/>
      <w:r>
        <w:lastRenderedPageBreak/>
        <w:t>Heading 1</w:t>
      </w:r>
      <w:bookmarkEnd w:id="0"/>
      <w:bookmarkEnd w:id="1"/>
    </w:p>
    <w:p w14:paraId="6E88D392" w14:textId="645B9EF6" w:rsidR="00116C1B" w:rsidRDefault="00116C1B" w:rsidP="00116C1B">
      <w:pPr>
        <w:pStyle w:val="Heading2"/>
      </w:pPr>
      <w:r>
        <w:t>Heading 2</w:t>
      </w:r>
    </w:p>
    <w:p w14:paraId="305EBADB" w14:textId="5584A218" w:rsidR="00116C1B" w:rsidRDefault="00116C1B" w:rsidP="00116C1B">
      <w:pPr>
        <w:pStyle w:val="Heading3"/>
      </w:pPr>
      <w:r>
        <w:t>Heading 3</w:t>
      </w:r>
    </w:p>
    <w:p w14:paraId="007F302E" w14:textId="5934771F" w:rsidR="00116C1B" w:rsidRDefault="00116C1B" w:rsidP="00116C1B">
      <w:pPr>
        <w:pStyle w:val="Heading4"/>
      </w:pPr>
      <w:r>
        <w:t>Heading 4</w:t>
      </w:r>
    </w:p>
    <w:p w14:paraId="17B4303C" w14:textId="3FB7BAF7" w:rsidR="00116C1B" w:rsidRDefault="00116C1B" w:rsidP="00116C1B">
      <w:pPr>
        <w:pStyle w:val="Heading5"/>
      </w:pPr>
      <w:r>
        <w:t>Heading 5</w:t>
      </w:r>
    </w:p>
    <w:p w14:paraId="556D1C87" w14:textId="77777777" w:rsidR="00116C1B" w:rsidRPr="00116C1B" w:rsidRDefault="00116C1B" w:rsidP="00116C1B"/>
    <w:p w14:paraId="41E6FCFF" w14:textId="77777777" w:rsidR="00116C1B" w:rsidRPr="00116C1B" w:rsidRDefault="00116C1B" w:rsidP="00116C1B"/>
    <w:p w14:paraId="5F4CFE38" w14:textId="77777777" w:rsidR="00116C1B" w:rsidRDefault="00116C1B" w:rsidP="00025E6A">
      <w:pPr>
        <w:pStyle w:val="BodyText"/>
      </w:pPr>
      <w:r>
        <w:t>Body text</w:t>
      </w:r>
    </w:p>
    <w:p w14:paraId="388B7DC5" w14:textId="3ABC80C3" w:rsidR="00981DE1" w:rsidRPr="00981DE1" w:rsidRDefault="00116C1B" w:rsidP="005310EA">
      <w:pPr>
        <w:pStyle w:val="Bullet1-indented25"/>
      </w:pPr>
      <w:r>
        <w:t>Bullet 1 text</w:t>
      </w:r>
    </w:p>
    <w:sectPr w:rsidR="00981DE1" w:rsidRPr="00981DE1" w:rsidSect="00C50703"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6870" w14:textId="77777777" w:rsidR="00F82E2B" w:rsidRDefault="00F82E2B" w:rsidP="00981DE1">
      <w:r>
        <w:separator/>
      </w:r>
    </w:p>
    <w:p w14:paraId="0BA46104" w14:textId="77777777" w:rsidR="00F82E2B" w:rsidRDefault="00F82E2B" w:rsidP="00981DE1"/>
  </w:endnote>
  <w:endnote w:type="continuationSeparator" w:id="0">
    <w:p w14:paraId="455C53C1" w14:textId="77777777" w:rsidR="00F82E2B" w:rsidRDefault="00F82E2B" w:rsidP="00981DE1">
      <w:r>
        <w:continuationSeparator/>
      </w:r>
    </w:p>
    <w:p w14:paraId="0205FE7D" w14:textId="77777777" w:rsidR="00F82E2B" w:rsidRDefault="00F82E2B" w:rsidP="00981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swiss"/>
    <w:pitch w:val="variable"/>
    <w:sig w:usb0="00000000" w:usb1="5000A1FF" w:usb2="00000000" w:usb3="00000000" w:csb0="000001B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86DF" w14:textId="77777777" w:rsidR="005578DB" w:rsidRDefault="005578DB" w:rsidP="00981DE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46E2D1" w14:textId="77777777" w:rsidR="005578DB" w:rsidRDefault="005578DB" w:rsidP="00981DE1">
    <w:pPr>
      <w:pStyle w:val="Footer"/>
      <w:rPr>
        <w:rStyle w:val="PageNumber"/>
      </w:rPr>
    </w:pPr>
  </w:p>
  <w:p w14:paraId="3478428B" w14:textId="77777777" w:rsidR="005578DB" w:rsidRDefault="005578DB" w:rsidP="00981DE1">
    <w:pPr>
      <w:pStyle w:val="Footer"/>
    </w:pPr>
  </w:p>
  <w:p w14:paraId="049DA771" w14:textId="77777777" w:rsidR="005578DB" w:rsidRDefault="005578DB" w:rsidP="00981D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3FB5" w14:textId="77777777" w:rsidR="005578DB" w:rsidRPr="00C50703" w:rsidRDefault="002F0350" w:rsidP="00101243">
    <w:pPr>
      <w:pStyle w:val="Footer"/>
    </w:pPr>
    <w:r>
      <w:t>Report Title Here</w:t>
    </w:r>
    <w:r w:rsidR="00F50F6D">
      <w:tab/>
    </w:r>
    <w:r w:rsidR="009835D7">
      <w:fldChar w:fldCharType="begin"/>
    </w:r>
    <w:r w:rsidR="009835D7">
      <w:instrText xml:space="preserve"> PAGE   \* MERGEFORMAT </w:instrText>
    </w:r>
    <w:r w:rsidR="009835D7">
      <w:fldChar w:fldCharType="separate"/>
    </w:r>
    <w:r w:rsidR="009835D7">
      <w:rPr>
        <w:noProof/>
      </w:rPr>
      <w:t>1</w:t>
    </w:r>
    <w:r w:rsidR="009835D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56CA" w14:textId="77777777" w:rsidR="005578DB" w:rsidRPr="00FF16D8" w:rsidRDefault="005578DB" w:rsidP="00D16C83">
    <w:r w:rsidRPr="00796C17">
      <w:rPr>
        <w:color w:val="133469" w:themeColor="accent1"/>
        <w:sz w:val="16"/>
        <w:szCs w:val="16"/>
      </w:rPr>
      <w:t>msiworldwide.com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13A2" w14:textId="77777777" w:rsidR="00F82E2B" w:rsidRDefault="00F82E2B" w:rsidP="00981DE1">
      <w:r>
        <w:separator/>
      </w:r>
    </w:p>
    <w:p w14:paraId="07E503F3" w14:textId="77777777" w:rsidR="00F82E2B" w:rsidRDefault="00F82E2B" w:rsidP="00981DE1"/>
  </w:footnote>
  <w:footnote w:type="continuationSeparator" w:id="0">
    <w:p w14:paraId="47A39550" w14:textId="77777777" w:rsidR="00F82E2B" w:rsidRDefault="00F82E2B" w:rsidP="00981DE1">
      <w:r>
        <w:continuationSeparator/>
      </w:r>
    </w:p>
    <w:p w14:paraId="69A3FFFE" w14:textId="77777777" w:rsidR="00F82E2B" w:rsidRDefault="00F82E2B" w:rsidP="00981D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3E7B" w14:textId="77777777" w:rsidR="005578DB" w:rsidRPr="002131F3" w:rsidRDefault="00007426" w:rsidP="00D16C83">
    <w:pPr>
      <w:jc w:val="right"/>
      <w:rPr>
        <w:sz w:val="18"/>
        <w:szCs w:val="18"/>
      </w:rPr>
    </w:pPr>
    <w:r>
      <w:rPr>
        <w:noProof/>
        <w:sz w:val="18"/>
        <w:szCs w:val="18"/>
      </w:rPr>
      <w:drawing>
        <wp:inline distT="0" distB="0" distL="0" distR="0" wp14:anchorId="7EF100F6" wp14:editId="7EBECC08">
          <wp:extent cx="1130082" cy="715668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ambia A:LOGOS:MSI_Tt_logo_all:Red:MSI_Tt_Long_Re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0082" cy="7156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641D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660EF"/>
    <w:multiLevelType w:val="multilevel"/>
    <w:tmpl w:val="0409001D"/>
    <w:numStyleLink w:val="MSIReport"/>
  </w:abstractNum>
  <w:abstractNum w:abstractNumId="2" w15:restartNumberingAfterBreak="0">
    <w:nsid w:val="1E723FCC"/>
    <w:multiLevelType w:val="hybridMultilevel"/>
    <w:tmpl w:val="4A68F3A8"/>
    <w:lvl w:ilvl="0" w:tplc="0D64F4EE">
      <w:start w:val="1"/>
      <w:numFmt w:val="bullet"/>
      <w:pStyle w:val="Bullet1-10p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92DFB"/>
    <w:multiLevelType w:val="hybridMultilevel"/>
    <w:tmpl w:val="47A62D42"/>
    <w:lvl w:ilvl="0" w:tplc="0D64F4EE">
      <w:start w:val="1"/>
      <w:numFmt w:val="bullet"/>
      <w:pStyle w:val="Bullet1"/>
      <w:lvlText w:val=""/>
      <w:lvlJc w:val="left"/>
      <w:pPr>
        <w:tabs>
          <w:tab w:val="num" w:pos="216"/>
        </w:tabs>
        <w:ind w:left="220" w:hanging="220"/>
      </w:pPr>
      <w:rPr>
        <w:rFonts w:ascii="Symbol" w:hAnsi="Symbol" w:hint="default"/>
        <w:b w:val="0"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90932"/>
    <w:multiLevelType w:val="hybridMultilevel"/>
    <w:tmpl w:val="CED092D2"/>
    <w:lvl w:ilvl="0" w:tplc="C212DE62">
      <w:start w:val="1"/>
      <w:numFmt w:val="bullet"/>
      <w:pStyle w:val="Bullet2"/>
      <w:lvlText w:val=""/>
      <w:lvlJc w:val="left"/>
      <w:pPr>
        <w:tabs>
          <w:tab w:val="num" w:pos="-216"/>
        </w:tabs>
        <w:ind w:left="432" w:hanging="216"/>
      </w:pPr>
      <w:rPr>
        <w:rFonts w:ascii="Symbol" w:hAnsi="Symbol" w:hint="default"/>
        <w:b w:val="0"/>
        <w:i w:val="0"/>
        <w:color w:val="000000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4480B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33469" w:themeColor="accen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33469" w:themeColor="accent1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33469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760BCA"/>
    <w:multiLevelType w:val="hybridMultilevel"/>
    <w:tmpl w:val="89120CF6"/>
    <w:lvl w:ilvl="0" w:tplc="778A83EA">
      <w:start w:val="1"/>
      <w:numFmt w:val="bullet"/>
      <w:pStyle w:val="Bullet1-indented2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21212"/>
    <w:multiLevelType w:val="multilevel"/>
    <w:tmpl w:val="0409001D"/>
    <w:styleLink w:val="MSIRepor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33469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F506BF"/>
    <w:multiLevelType w:val="hybridMultilevel"/>
    <w:tmpl w:val="FC10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F5643"/>
    <w:multiLevelType w:val="multilevel"/>
    <w:tmpl w:val="0409001D"/>
    <w:numStyleLink w:val="Style1"/>
  </w:abstractNum>
  <w:num w:numId="1" w16cid:durableId="1669166544">
    <w:abstractNumId w:val="0"/>
  </w:num>
  <w:num w:numId="2" w16cid:durableId="1004211156">
    <w:abstractNumId w:val="3"/>
  </w:num>
  <w:num w:numId="3" w16cid:durableId="1374111268">
    <w:abstractNumId w:val="4"/>
  </w:num>
  <w:num w:numId="4" w16cid:durableId="968634983">
    <w:abstractNumId w:val="8"/>
  </w:num>
  <w:num w:numId="5" w16cid:durableId="62023127">
    <w:abstractNumId w:val="7"/>
  </w:num>
  <w:num w:numId="6" w16cid:durableId="637221931">
    <w:abstractNumId w:val="5"/>
  </w:num>
  <w:num w:numId="7" w16cid:durableId="1690061075">
    <w:abstractNumId w:val="9"/>
  </w:num>
  <w:num w:numId="8" w16cid:durableId="168369564">
    <w:abstractNumId w:val="1"/>
  </w:num>
  <w:num w:numId="9" w16cid:durableId="1650282040">
    <w:abstractNumId w:val="2"/>
  </w:num>
  <w:num w:numId="10" w16cid:durableId="322391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2B"/>
    <w:rsid w:val="0000568E"/>
    <w:rsid w:val="00006839"/>
    <w:rsid w:val="00007426"/>
    <w:rsid w:val="00020D64"/>
    <w:rsid w:val="00025E6A"/>
    <w:rsid w:val="00033B81"/>
    <w:rsid w:val="00073B2C"/>
    <w:rsid w:val="000779F4"/>
    <w:rsid w:val="000B5833"/>
    <w:rsid w:val="00101243"/>
    <w:rsid w:val="00116C1B"/>
    <w:rsid w:val="00145292"/>
    <w:rsid w:val="0017772C"/>
    <w:rsid w:val="001900B8"/>
    <w:rsid w:val="001F64DF"/>
    <w:rsid w:val="002131F3"/>
    <w:rsid w:val="00247A50"/>
    <w:rsid w:val="002A10D2"/>
    <w:rsid w:val="002A308C"/>
    <w:rsid w:val="002A7EB3"/>
    <w:rsid w:val="002D4882"/>
    <w:rsid w:val="002F0350"/>
    <w:rsid w:val="00315182"/>
    <w:rsid w:val="00346BDA"/>
    <w:rsid w:val="0035783A"/>
    <w:rsid w:val="003760CC"/>
    <w:rsid w:val="003819F8"/>
    <w:rsid w:val="00382C66"/>
    <w:rsid w:val="00394820"/>
    <w:rsid w:val="003D4A5A"/>
    <w:rsid w:val="003F4763"/>
    <w:rsid w:val="003F6D2D"/>
    <w:rsid w:val="00407E8A"/>
    <w:rsid w:val="00440180"/>
    <w:rsid w:val="00481F6E"/>
    <w:rsid w:val="00485BD7"/>
    <w:rsid w:val="00523E65"/>
    <w:rsid w:val="0052418C"/>
    <w:rsid w:val="005310EA"/>
    <w:rsid w:val="00536BBD"/>
    <w:rsid w:val="005578DB"/>
    <w:rsid w:val="005A7809"/>
    <w:rsid w:val="005D4C2E"/>
    <w:rsid w:val="005F7C84"/>
    <w:rsid w:val="00606DC4"/>
    <w:rsid w:val="00613893"/>
    <w:rsid w:val="006719BE"/>
    <w:rsid w:val="0068092D"/>
    <w:rsid w:val="00683CBC"/>
    <w:rsid w:val="006C5FDF"/>
    <w:rsid w:val="006C79D0"/>
    <w:rsid w:val="006D2E25"/>
    <w:rsid w:val="007072D1"/>
    <w:rsid w:val="00731E48"/>
    <w:rsid w:val="007341CA"/>
    <w:rsid w:val="00752661"/>
    <w:rsid w:val="007561C2"/>
    <w:rsid w:val="00756E9B"/>
    <w:rsid w:val="00762E85"/>
    <w:rsid w:val="00796C17"/>
    <w:rsid w:val="0079725E"/>
    <w:rsid w:val="007A2F95"/>
    <w:rsid w:val="007E2E88"/>
    <w:rsid w:val="00800F2D"/>
    <w:rsid w:val="008234B5"/>
    <w:rsid w:val="00825E90"/>
    <w:rsid w:val="00835CC9"/>
    <w:rsid w:val="0084215E"/>
    <w:rsid w:val="00857BDA"/>
    <w:rsid w:val="0086402A"/>
    <w:rsid w:val="008951D2"/>
    <w:rsid w:val="008A5532"/>
    <w:rsid w:val="008A67C1"/>
    <w:rsid w:val="008B48FB"/>
    <w:rsid w:val="008C2063"/>
    <w:rsid w:val="008C211F"/>
    <w:rsid w:val="008C5240"/>
    <w:rsid w:val="008E6FB0"/>
    <w:rsid w:val="009101AC"/>
    <w:rsid w:val="00981DE1"/>
    <w:rsid w:val="009835D7"/>
    <w:rsid w:val="009A42C8"/>
    <w:rsid w:val="009A78A0"/>
    <w:rsid w:val="009E78E3"/>
    <w:rsid w:val="00A46AFE"/>
    <w:rsid w:val="00A51EAC"/>
    <w:rsid w:val="00AD404F"/>
    <w:rsid w:val="00AE5265"/>
    <w:rsid w:val="00AF65C8"/>
    <w:rsid w:val="00B24273"/>
    <w:rsid w:val="00B277E7"/>
    <w:rsid w:val="00B63A29"/>
    <w:rsid w:val="00B66FC1"/>
    <w:rsid w:val="00B85EF8"/>
    <w:rsid w:val="00B9559C"/>
    <w:rsid w:val="00BC2CD8"/>
    <w:rsid w:val="00C50703"/>
    <w:rsid w:val="00C843A0"/>
    <w:rsid w:val="00CD6008"/>
    <w:rsid w:val="00CF5AB9"/>
    <w:rsid w:val="00D01925"/>
    <w:rsid w:val="00D04AC2"/>
    <w:rsid w:val="00D16C83"/>
    <w:rsid w:val="00D214D0"/>
    <w:rsid w:val="00D764F6"/>
    <w:rsid w:val="00D9483E"/>
    <w:rsid w:val="00DA4A17"/>
    <w:rsid w:val="00DF6CE8"/>
    <w:rsid w:val="00E27DF5"/>
    <w:rsid w:val="00E40D03"/>
    <w:rsid w:val="00EC1ED1"/>
    <w:rsid w:val="00EC50B2"/>
    <w:rsid w:val="00EF264B"/>
    <w:rsid w:val="00EF61EF"/>
    <w:rsid w:val="00F3560D"/>
    <w:rsid w:val="00F50F6D"/>
    <w:rsid w:val="00F82E2B"/>
    <w:rsid w:val="00F908AE"/>
    <w:rsid w:val="00F94EAD"/>
    <w:rsid w:val="00F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DADBB"/>
  <w14:defaultImageDpi w14:val="330"/>
  <w15:docId w15:val="{DD82EF91-B2DC-443C-B3D8-EDEA5710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5E6A"/>
    <w:pPr>
      <w:tabs>
        <w:tab w:val="left" w:pos="9360"/>
      </w:tabs>
      <w:spacing w:line="276" w:lineRule="auto"/>
      <w:textAlignment w:val="baseline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E6A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13346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E6A"/>
    <w:pPr>
      <w:keepNext/>
      <w:keepLines/>
      <w:spacing w:before="200" w:after="200"/>
      <w:outlineLvl w:val="1"/>
    </w:pPr>
    <w:rPr>
      <w:rFonts w:eastAsiaTheme="majorEastAsia" w:cstheme="majorBidi"/>
      <w:bCs/>
      <w:color w:val="133469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A29"/>
    <w:pPr>
      <w:keepNext/>
      <w:keepLines/>
      <w:spacing w:before="200"/>
      <w:outlineLvl w:val="2"/>
    </w:pPr>
    <w:rPr>
      <w:rFonts w:eastAsiaTheme="majorEastAsia" w:cstheme="majorBidi"/>
      <w:bCs/>
      <w:color w:val="009CA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A29"/>
    <w:pPr>
      <w:keepNext/>
      <w:keepLines/>
      <w:spacing w:before="200"/>
      <w:outlineLvl w:val="3"/>
    </w:pPr>
    <w:rPr>
      <w:rFonts w:eastAsiaTheme="majorEastAsia" w:cstheme="majorBidi"/>
      <w:bCs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6C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264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1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F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31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1F3"/>
  </w:style>
  <w:style w:type="paragraph" w:styleId="Footer">
    <w:name w:val="footer"/>
    <w:basedOn w:val="Normal"/>
    <w:link w:val="FooterChar"/>
    <w:uiPriority w:val="99"/>
    <w:unhideWhenUsed/>
    <w:rsid w:val="00F50F6D"/>
    <w:pPr>
      <w:tabs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F6D"/>
    <w:rPr>
      <w:rFonts w:ascii="Arial" w:hAnsi="Arial" w:cs="Arial"/>
      <w:sz w:val="20"/>
      <w:szCs w:val="20"/>
    </w:rPr>
  </w:style>
  <w:style w:type="paragraph" w:customStyle="1" w:styleId="Address">
    <w:name w:val="Address"/>
    <w:basedOn w:val="Normal"/>
    <w:uiPriority w:val="99"/>
    <w:rsid w:val="00683CBC"/>
    <w:pPr>
      <w:widowControl w:val="0"/>
      <w:suppressAutoHyphens/>
      <w:autoSpaceDE w:val="0"/>
      <w:autoSpaceDN w:val="0"/>
      <w:adjustRightInd w:val="0"/>
      <w:spacing w:line="240" w:lineRule="atLeast"/>
      <w:textAlignment w:val="center"/>
    </w:pPr>
    <w:rPr>
      <w:rFonts w:cs="ArialMT"/>
      <w:color w:val="000000"/>
      <w:spacing w:val="-4"/>
      <w:lang w:val="en-GB"/>
    </w:rPr>
  </w:style>
  <w:style w:type="character" w:styleId="Hyperlink">
    <w:name w:val="Hyperlink"/>
    <w:basedOn w:val="DefaultParagraphFont"/>
    <w:uiPriority w:val="99"/>
    <w:unhideWhenUsed/>
    <w:rsid w:val="00B63A29"/>
    <w:rPr>
      <w:color w:val="5482AB" w:themeColor="accent3"/>
      <w:u w:val="single"/>
    </w:rPr>
  </w:style>
  <w:style w:type="paragraph" w:styleId="NormalWeb">
    <w:name w:val="Normal (Web)"/>
    <w:basedOn w:val="Normal"/>
    <w:uiPriority w:val="99"/>
    <w:unhideWhenUsed/>
    <w:rsid w:val="00683CBC"/>
    <w:pPr>
      <w:spacing w:before="100" w:beforeAutospacing="1" w:after="100" w:afterAutospacing="1"/>
    </w:pPr>
    <w:rPr>
      <w:rFonts w:eastAsia="Times New Roman" w:cs="Times New Roman"/>
    </w:rPr>
  </w:style>
  <w:style w:type="paragraph" w:styleId="NoSpacing">
    <w:name w:val="No Spacing"/>
    <w:uiPriority w:val="1"/>
    <w:rsid w:val="00683CBC"/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25E90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23E65"/>
  </w:style>
  <w:style w:type="character" w:customStyle="1" w:styleId="Heading1Char">
    <w:name w:val="Heading 1 Char"/>
    <w:basedOn w:val="DefaultParagraphFont"/>
    <w:link w:val="Heading1"/>
    <w:uiPriority w:val="9"/>
    <w:rsid w:val="00025E6A"/>
    <w:rPr>
      <w:rFonts w:ascii="Arial" w:eastAsiaTheme="majorEastAsia" w:hAnsi="Arial" w:cstheme="majorBidi"/>
      <w:b/>
      <w:bCs/>
      <w:color w:val="133469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E6A"/>
    <w:rPr>
      <w:rFonts w:ascii="Arial" w:eastAsiaTheme="majorEastAsia" w:hAnsi="Arial" w:cstheme="majorBidi"/>
      <w:bCs/>
      <w:color w:val="133469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A29"/>
    <w:rPr>
      <w:rFonts w:ascii="Arial" w:eastAsiaTheme="majorEastAsia" w:hAnsi="Arial" w:cstheme="majorBidi"/>
      <w:bCs/>
      <w:color w:val="009CA6" w:themeColor="accent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3A29"/>
    <w:pPr>
      <w:pBdr>
        <w:bottom w:val="single" w:sz="8" w:space="14" w:color="009CA6" w:themeColor="accent2"/>
      </w:pBdr>
      <w:spacing w:after="300"/>
      <w:contextualSpacing/>
    </w:pPr>
    <w:rPr>
      <w:rFonts w:eastAsiaTheme="majorEastAsia" w:cstheme="majorBidi"/>
      <w:color w:val="133469" w:themeColor="accent1"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A29"/>
    <w:rPr>
      <w:rFonts w:ascii="Arial" w:eastAsiaTheme="majorEastAsia" w:hAnsi="Arial" w:cstheme="majorBidi"/>
      <w:color w:val="133469" w:themeColor="accent1"/>
      <w:spacing w:val="5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683CBC"/>
    <w:pPr>
      <w:numPr>
        <w:ilvl w:val="1"/>
      </w:numPr>
    </w:pPr>
    <w:rPr>
      <w:rFonts w:eastAsiaTheme="majorEastAsia" w:cstheme="majorBidi"/>
      <w:i/>
      <w:iCs/>
      <w:color w:val="133469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3CBC"/>
    <w:rPr>
      <w:rFonts w:ascii="Arial" w:eastAsiaTheme="majorEastAsia" w:hAnsi="Arial" w:cstheme="majorBidi"/>
      <w:i/>
      <w:iCs/>
      <w:color w:val="133469" w:themeColor="accent1"/>
      <w:spacing w:val="15"/>
    </w:rPr>
  </w:style>
  <w:style w:type="character" w:styleId="IntenseEmphasis">
    <w:name w:val="Intense Emphasis"/>
    <w:basedOn w:val="DefaultParagraphFont"/>
    <w:uiPriority w:val="21"/>
    <w:qFormat/>
    <w:rsid w:val="00B63A29"/>
    <w:rPr>
      <w:b/>
      <w:bCs/>
      <w:i/>
      <w:iCs/>
      <w:color w:val="133469" w:themeColor="accent1"/>
    </w:rPr>
  </w:style>
  <w:style w:type="character" w:styleId="Strong">
    <w:name w:val="Strong"/>
    <w:basedOn w:val="DefaultParagraphFont"/>
    <w:uiPriority w:val="22"/>
    <w:qFormat/>
    <w:rsid w:val="00683CB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83CB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3CBC"/>
    <w:rPr>
      <w:rFonts w:ascii="Arial" w:hAnsi="Arial"/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A29"/>
    <w:pPr>
      <w:pBdr>
        <w:bottom w:val="single" w:sz="4" w:space="4" w:color="009CA6" w:themeColor="accent2"/>
      </w:pBdr>
      <w:spacing w:before="200" w:after="280"/>
      <w:ind w:left="936" w:right="936"/>
    </w:pPr>
    <w:rPr>
      <w:b/>
      <w:bCs/>
      <w:i/>
      <w:iCs/>
      <w:color w:val="1334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A29"/>
    <w:rPr>
      <w:rFonts w:ascii="Arial" w:hAnsi="Arial" w:cs="Arial"/>
      <w:b/>
      <w:bCs/>
      <w:i/>
      <w:iCs/>
      <w:color w:val="133469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3CBC"/>
    <w:rPr>
      <w:smallCaps/>
      <w:color w:val="009CA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3CBC"/>
    <w:rPr>
      <w:b/>
      <w:bCs/>
      <w:smallCaps/>
      <w:color w:val="009CA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3CBC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83CB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63A29"/>
    <w:rPr>
      <w:rFonts w:ascii="Arial" w:eastAsiaTheme="majorEastAsia" w:hAnsi="Arial" w:cstheme="majorBidi"/>
      <w:bCs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86402A"/>
  </w:style>
  <w:style w:type="table" w:styleId="TableGrid">
    <w:name w:val="Table Grid"/>
    <w:basedOn w:val="TableNormal"/>
    <w:uiPriority w:val="59"/>
    <w:rsid w:val="006D2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E2E88"/>
    <w:pPr>
      <w:tabs>
        <w:tab w:val="clear" w:pos="9360"/>
      </w:tabs>
      <w:textAlignment w:val="auto"/>
      <w:outlineLvl w:val="9"/>
    </w:pPr>
    <w:rPr>
      <w:b w:val="0"/>
      <w:color w:val="000000" w:themeColor="text1"/>
      <w:sz w:val="40"/>
    </w:rPr>
  </w:style>
  <w:style w:type="paragraph" w:styleId="TOC1">
    <w:name w:val="toc 1"/>
    <w:basedOn w:val="Normal"/>
    <w:next w:val="Normal"/>
    <w:autoRedefine/>
    <w:uiPriority w:val="39"/>
    <w:unhideWhenUsed/>
    <w:rsid w:val="00AD404F"/>
    <w:pPr>
      <w:tabs>
        <w:tab w:val="clear" w:pos="9360"/>
        <w:tab w:val="right" w:leader="dot" w:pos="9350"/>
      </w:tabs>
      <w:spacing w:before="120"/>
    </w:pPr>
    <w:rPr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D404F"/>
    <w:pPr>
      <w:tabs>
        <w:tab w:val="clear" w:pos="9360"/>
        <w:tab w:val="right" w:leader="dot" w:pos="9346"/>
      </w:tabs>
      <w:ind w:left="202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819F8"/>
    <w:pPr>
      <w:tabs>
        <w:tab w:val="clear" w:pos="9360"/>
      </w:tabs>
      <w:ind w:left="4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819F8"/>
    <w:pPr>
      <w:tabs>
        <w:tab w:val="clear" w:pos="9360"/>
      </w:tabs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800F2D"/>
    <w:pPr>
      <w:tabs>
        <w:tab w:val="clear" w:pos="9360"/>
      </w:tabs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F64DF"/>
    <w:pPr>
      <w:tabs>
        <w:tab w:val="clear" w:pos="9360"/>
      </w:tabs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F64DF"/>
    <w:pPr>
      <w:tabs>
        <w:tab w:val="clear" w:pos="9360"/>
      </w:tabs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F64DF"/>
    <w:pPr>
      <w:tabs>
        <w:tab w:val="clear" w:pos="9360"/>
      </w:tabs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F64DF"/>
    <w:pPr>
      <w:tabs>
        <w:tab w:val="clear" w:pos="9360"/>
      </w:tabs>
      <w:ind w:left="1600"/>
    </w:pPr>
    <w:rPr>
      <w:rFonts w:asciiTheme="minorHAnsi" w:hAnsiTheme="minorHAnsi"/>
    </w:rPr>
  </w:style>
  <w:style w:type="paragraph" w:customStyle="1" w:styleId="Bullet1">
    <w:name w:val="Bullet 1"/>
    <w:rsid w:val="008A5532"/>
    <w:pPr>
      <w:numPr>
        <w:numId w:val="2"/>
      </w:numPr>
    </w:pPr>
    <w:rPr>
      <w:rFonts w:ascii="Times New Roman" w:eastAsia="Times New Roman" w:hAnsi="Times New Roman" w:cs="Times New Roman"/>
      <w:szCs w:val="22"/>
    </w:rPr>
  </w:style>
  <w:style w:type="paragraph" w:customStyle="1" w:styleId="Bullet2">
    <w:name w:val="Bullet 2"/>
    <w:rsid w:val="008A5532"/>
    <w:pPr>
      <w:numPr>
        <w:numId w:val="3"/>
      </w:numPr>
    </w:pPr>
    <w:rPr>
      <w:rFonts w:ascii="Times New Roman" w:eastAsia="Times New Roman" w:hAnsi="Times New Roman" w:cs="Times New Roman"/>
      <w:szCs w:val="22"/>
    </w:rPr>
  </w:style>
  <w:style w:type="numbering" w:customStyle="1" w:styleId="MSIReport">
    <w:name w:val="MSI Report"/>
    <w:uiPriority w:val="99"/>
    <w:rsid w:val="007E2E88"/>
    <w:pPr>
      <w:numPr>
        <w:numId w:val="5"/>
      </w:numPr>
    </w:pPr>
  </w:style>
  <w:style w:type="numbering" w:customStyle="1" w:styleId="Style1">
    <w:name w:val="Style1"/>
    <w:uiPriority w:val="99"/>
    <w:rsid w:val="007E2E88"/>
    <w:pPr>
      <w:numPr>
        <w:numId w:val="6"/>
      </w:numPr>
    </w:pPr>
  </w:style>
  <w:style w:type="paragraph" w:customStyle="1" w:styleId="Bullet1-10pt">
    <w:name w:val="Bullet 1 - 10 pt"/>
    <w:semiHidden/>
    <w:rsid w:val="00981DE1"/>
    <w:pPr>
      <w:numPr>
        <w:numId w:val="9"/>
      </w:numPr>
      <w:spacing w:after="200"/>
    </w:pPr>
    <w:rPr>
      <w:rFonts w:ascii="Times New Roman" w:eastAsia="Times New Roman" w:hAnsi="Times New Roman" w:cs="Times New Roman"/>
    </w:rPr>
  </w:style>
  <w:style w:type="paragraph" w:customStyle="1" w:styleId="Bullet1-indented25">
    <w:name w:val="Bullet 1 - indented .25"/>
    <w:autoRedefine/>
    <w:qFormat/>
    <w:rsid w:val="00981DE1"/>
    <w:pPr>
      <w:numPr>
        <w:numId w:val="10"/>
      </w:numPr>
      <w:spacing w:after="200"/>
    </w:pPr>
    <w:rPr>
      <w:rFonts w:ascii="Arial" w:eastAsia="Times New Roman" w:hAnsi="Arial" w:cs="Times New Roman"/>
      <w:sz w:val="20"/>
    </w:rPr>
  </w:style>
  <w:style w:type="paragraph" w:customStyle="1" w:styleId="Subtitle1">
    <w:name w:val="Subtitle 1"/>
    <w:basedOn w:val="Normal"/>
    <w:qFormat/>
    <w:rsid w:val="00857BDA"/>
    <w:rPr>
      <w:sz w:val="44"/>
      <w:szCs w:val="44"/>
    </w:rPr>
  </w:style>
  <w:style w:type="paragraph" w:customStyle="1" w:styleId="Subtitle2">
    <w:name w:val="Subtitle 2"/>
    <w:basedOn w:val="Normal"/>
    <w:autoRedefine/>
    <w:qFormat/>
    <w:rsid w:val="00857BDA"/>
    <w:rPr>
      <w:color w:val="44546A" w:themeColor="text2"/>
      <w:sz w:val="40"/>
      <w:szCs w:val="40"/>
    </w:rPr>
  </w:style>
  <w:style w:type="paragraph" w:customStyle="1" w:styleId="Call-outtitle">
    <w:name w:val="Call-out title"/>
    <w:basedOn w:val="Normal"/>
    <w:autoRedefine/>
    <w:qFormat/>
    <w:rsid w:val="002F0350"/>
    <w:rPr>
      <w:b/>
    </w:rPr>
  </w:style>
  <w:style w:type="paragraph" w:customStyle="1" w:styleId="Contents">
    <w:name w:val="Contents"/>
    <w:basedOn w:val="Heading1"/>
    <w:next w:val="Normal"/>
    <w:qFormat/>
    <w:rsid w:val="00AD404F"/>
  </w:style>
  <w:style w:type="paragraph" w:customStyle="1" w:styleId="Acronym">
    <w:name w:val="Acronym"/>
    <w:basedOn w:val="Normal"/>
    <w:qFormat/>
    <w:rsid w:val="00DF6CE8"/>
    <w:pPr>
      <w:tabs>
        <w:tab w:val="left" w:pos="2160"/>
      </w:tabs>
      <w:spacing w:before="80"/>
      <w:ind w:left="1440" w:hanging="1440"/>
    </w:pPr>
    <w:rPr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025E6A"/>
    <w:pPr>
      <w:spacing w:after="200"/>
    </w:pPr>
  </w:style>
  <w:style w:type="character" w:customStyle="1" w:styleId="BodyTextChar">
    <w:name w:val="Body Text Char"/>
    <w:basedOn w:val="DefaultParagraphFont"/>
    <w:link w:val="BodyText"/>
    <w:uiPriority w:val="99"/>
    <w:rsid w:val="00025E6A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16C1B"/>
    <w:rPr>
      <w:rFonts w:asciiTheme="majorHAnsi" w:eastAsiaTheme="majorEastAsia" w:hAnsiTheme="majorHAnsi" w:cstheme="majorBidi"/>
      <w:color w:val="0E264E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Private\dan.killian\Report%20templates\MSI-TT%20report%20templates\MSI_TT-Report-Template_2-2019.dotx" TargetMode="External"/></Relationships>
</file>

<file path=word/theme/theme1.xml><?xml version="1.0" encoding="utf-8"?>
<a:theme xmlns:a="http://schemas.openxmlformats.org/drawingml/2006/main" name="MSI-presentation-template">
  <a:themeElements>
    <a:clrScheme name="MSI_2018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3469"/>
      </a:accent1>
      <a:accent2>
        <a:srgbClr val="009CA6"/>
      </a:accent2>
      <a:accent3>
        <a:srgbClr val="5482AB"/>
      </a:accent3>
      <a:accent4>
        <a:srgbClr val="AC83B3"/>
      </a:accent4>
      <a:accent5>
        <a:srgbClr val="CACACA"/>
      </a:accent5>
      <a:accent6>
        <a:srgbClr val="515151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25A51EE110F4A94E5619223E036D0" ma:contentTypeVersion="19" ma:contentTypeDescription="Create a new document." ma:contentTypeScope="" ma:versionID="529fda6a9d0e11e43a78d34e54c72a88">
  <xsd:schema xmlns:xsd="http://www.w3.org/2001/XMLSchema" xmlns:xs="http://www.w3.org/2001/XMLSchema" xmlns:p="http://schemas.microsoft.com/office/2006/metadata/properties" xmlns:ns2="f4dbdae8-0a4c-4a35-8fd8-9283f2165bd3" xmlns:ns3="b5c7d7a9-fe06-4a2d-9905-8479535f3725" targetNamespace="http://schemas.microsoft.com/office/2006/metadata/properties" ma:root="true" ma:fieldsID="47ae55055f310bf40b8a2ccec73b38f3" ns2:_="" ns3:_="">
    <xsd:import namespace="f4dbdae8-0a4c-4a35-8fd8-9283f2165bd3"/>
    <xsd:import namespace="b5c7d7a9-fe06-4a2d-9905-8479535f37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bdae8-0a4c-4a35-8fd8-9283f2165b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7d7a9-fe06-4a2d-9905-8479535f3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4dbdae8-0a4c-4a35-8fd8-9283f2165bd3">AN7ZUAZ72A3R-498431232-62</_dlc_DocId>
    <_dlc_DocIdUrl xmlns="f4dbdae8-0a4c-4a35-8fd8-9283f2165bd3">
      <Url>https://tetratechinc.sharepoint.com/sites/MSI/Communication/_layouts/15/DocIdRedir.aspx?ID=AN7ZUAZ72A3R-498431232-62</Url>
      <Description>AN7ZUAZ72A3R-498431232-62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64795D-04E1-43C9-AE5A-32CA8527B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F607DA-4236-4521-BB68-266691F33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bdae8-0a4c-4a35-8fd8-9283f2165bd3"/>
    <ds:schemaRef ds:uri="b5c7d7a9-fe06-4a2d-9905-8479535f3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A00ECC-9DC5-4BC3-BB6D-3DE0B4855C9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2097DA4-BA6A-445F-9B4D-E6268F866082}">
  <ds:schemaRefs>
    <ds:schemaRef ds:uri="http://schemas.microsoft.com/office/2006/metadata/properties"/>
    <ds:schemaRef ds:uri="http://schemas.microsoft.com/office/infopath/2007/PartnerControls"/>
    <ds:schemaRef ds:uri="f4dbdae8-0a4c-4a35-8fd8-9283f2165bd3"/>
  </ds:schemaRefs>
</ds:datastoreItem>
</file>

<file path=customXml/itemProps5.xml><?xml version="1.0" encoding="utf-8"?>
<ds:datastoreItem xmlns:ds="http://schemas.openxmlformats.org/officeDocument/2006/customXml" ds:itemID="{388AF93C-6E9F-4321-8513-9D72E8A2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MSI_TT-Report-Template_2-2019.dotx</Template>
  <TotalTime>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Killian, Dan</dc:creator>
  <cp:lastModifiedBy>Killian, Dan</cp:lastModifiedBy>
  <cp:revision>2</cp:revision>
  <cp:lastPrinted>2019-01-08T16:14:00Z</cp:lastPrinted>
  <dcterms:created xsi:type="dcterms:W3CDTF">2023-10-20T17:54:00Z</dcterms:created>
  <dcterms:modified xsi:type="dcterms:W3CDTF">2023-10-20T17:59:00Z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0x010100ADD25A51EE110F4A94E5619223E036D0</vt:lpwstr>
  </property>
  <property fmtid="{D5CDD505-2E9C-101B-9397-08002B2CF9AE}" pid="3" name="_dlc_DocIdItemGuid">
    <vt:lpwstr>2db88e3e-12e6-406c-8440-b6e4f9e142a2</vt:lpwstr>
  </property>
</Properties>
</file>